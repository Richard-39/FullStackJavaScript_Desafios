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CFD" w:rsidRPr="005169C7" w:rsidRDefault="004A79A3" w:rsidP="004A79A3">
      <w:pPr>
        <w:pStyle w:val="Ttulo1"/>
        <w:jc w:val="center"/>
        <w:rPr>
          <w:sz w:val="56"/>
        </w:rPr>
      </w:pPr>
      <w:r>
        <w:rPr>
          <w:sz w:val="56"/>
        </w:rPr>
        <w:t>Ejercicio</w:t>
      </w:r>
      <w:r w:rsidR="00986AB0">
        <w:rPr>
          <w:sz w:val="56"/>
        </w:rPr>
        <w:t xml:space="preserve"> </w:t>
      </w:r>
    </w:p>
    <w:p w:rsidR="00D2597C" w:rsidRPr="00986AB0" w:rsidRDefault="004A79A3" w:rsidP="004A79A3">
      <w:pPr>
        <w:pStyle w:val="Ttulo2"/>
        <w:jc w:val="center"/>
        <w:rPr>
          <w:sz w:val="24"/>
        </w:rPr>
      </w:pPr>
      <w:r>
        <w:t>construccion de mis star personales</w:t>
      </w:r>
      <w:r w:rsidR="00986AB0">
        <w:t xml:space="preserve"> </w:t>
      </w:r>
      <w:r w:rsidR="00986AB0" w:rsidRPr="00986AB0">
        <w:rPr>
          <w:sz w:val="24"/>
        </w:rPr>
        <w:t>(REEMPLAZA DESAFÍO “Me entregas tu evaluación”)</w:t>
      </w:r>
    </w:p>
    <w:p w:rsidR="00D2597C" w:rsidRDefault="00D2597C" w:rsidP="004A79A3">
      <w:r>
        <w:t xml:space="preserve">Identificar y registrar </w:t>
      </w:r>
      <w:r w:rsidR="00BD3636">
        <w:t>mis STAR relacionadas a mis competencias y fortalezas personales que impacten positivamente en mi desempeño laboral.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977"/>
        <w:gridCol w:w="1975"/>
        <w:gridCol w:w="5929"/>
      </w:tblGrid>
      <w:tr w:rsidR="00D2597C" w:rsidTr="0036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D2597C" w:rsidRDefault="00D2597C" w:rsidP="000B3BD9">
            <w:pPr>
              <w:jc w:val="center"/>
            </w:pPr>
          </w:p>
        </w:tc>
        <w:tc>
          <w:tcPr>
            <w:tcW w:w="1975" w:type="dxa"/>
          </w:tcPr>
          <w:p w:rsidR="00D2597C" w:rsidRPr="00BD3636" w:rsidRDefault="00D2597C" w:rsidP="00BD3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Nombre de la competencia</w:t>
            </w:r>
          </w:p>
        </w:tc>
        <w:tc>
          <w:tcPr>
            <w:tcW w:w="5929" w:type="dxa"/>
          </w:tcPr>
          <w:p w:rsidR="00D2597C" w:rsidRDefault="00D2597C" w:rsidP="000B3B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5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 w:val="restart"/>
          </w:tcPr>
          <w:p w:rsidR="00D2597C" w:rsidRDefault="00D2597C" w:rsidP="000B3BD9">
            <w:proofErr w:type="spellStart"/>
            <w:r>
              <w:t>Star</w:t>
            </w:r>
            <w:proofErr w:type="spellEnd"/>
            <w:r>
              <w:t xml:space="preserve"> 1</w:t>
            </w:r>
          </w:p>
        </w:tc>
        <w:tc>
          <w:tcPr>
            <w:tcW w:w="1975" w:type="dxa"/>
          </w:tcPr>
          <w:p w:rsidR="00D2597C" w:rsidRPr="00BD3636" w:rsidRDefault="00D2597C" w:rsidP="00D2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Situación</w:t>
            </w:r>
          </w:p>
        </w:tc>
        <w:tc>
          <w:tcPr>
            <w:tcW w:w="5929" w:type="dxa"/>
          </w:tcPr>
          <w:p w:rsidR="00D2597C" w:rsidRPr="00D2597C" w:rsidRDefault="00D2597C" w:rsidP="000B3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2597C" w:rsidTr="00C93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D2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Tarea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575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D2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Acción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F54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D2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Resultado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D2597C" w:rsidRDefault="00D2597C" w:rsidP="000B3BD9">
            <w:pPr>
              <w:jc w:val="center"/>
            </w:pPr>
          </w:p>
        </w:tc>
        <w:tc>
          <w:tcPr>
            <w:tcW w:w="1975" w:type="dxa"/>
          </w:tcPr>
          <w:p w:rsidR="00D2597C" w:rsidRPr="00BD3636" w:rsidRDefault="00D2597C" w:rsidP="00BD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3636">
              <w:rPr>
                <w:b/>
              </w:rPr>
              <w:t>Nombre de la competencia</w:t>
            </w:r>
          </w:p>
        </w:tc>
        <w:tc>
          <w:tcPr>
            <w:tcW w:w="5929" w:type="dxa"/>
          </w:tcPr>
          <w:p w:rsidR="00D2597C" w:rsidRDefault="00D2597C" w:rsidP="000B3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 w:val="restart"/>
          </w:tcPr>
          <w:p w:rsidR="00D2597C" w:rsidRDefault="00D2597C" w:rsidP="000B3BD9">
            <w:proofErr w:type="spellStart"/>
            <w:r>
              <w:t>Star</w:t>
            </w:r>
            <w:proofErr w:type="spellEnd"/>
            <w:r>
              <w:t xml:space="preserve"> 2</w:t>
            </w:r>
          </w:p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Situación</w:t>
            </w:r>
          </w:p>
        </w:tc>
        <w:tc>
          <w:tcPr>
            <w:tcW w:w="5929" w:type="dxa"/>
          </w:tcPr>
          <w:p w:rsidR="00D2597C" w:rsidRPr="00D2597C" w:rsidRDefault="00D2597C" w:rsidP="000B3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Tarea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Acción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Resultado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D2597C" w:rsidRDefault="00D2597C" w:rsidP="000B3BD9">
            <w:pPr>
              <w:jc w:val="center"/>
            </w:pPr>
          </w:p>
        </w:tc>
        <w:tc>
          <w:tcPr>
            <w:tcW w:w="1975" w:type="dxa"/>
          </w:tcPr>
          <w:p w:rsidR="00D2597C" w:rsidRPr="00BD3636" w:rsidRDefault="00D2597C" w:rsidP="00BD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3636">
              <w:rPr>
                <w:b/>
              </w:rPr>
              <w:t>Nombre de la competencia</w:t>
            </w:r>
          </w:p>
        </w:tc>
        <w:tc>
          <w:tcPr>
            <w:tcW w:w="5929" w:type="dxa"/>
          </w:tcPr>
          <w:p w:rsidR="00D2597C" w:rsidRDefault="00D2597C" w:rsidP="000B3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 w:val="restart"/>
          </w:tcPr>
          <w:p w:rsidR="00D2597C" w:rsidRDefault="00D2597C" w:rsidP="000B3BD9">
            <w:proofErr w:type="spellStart"/>
            <w:r>
              <w:t>Star</w:t>
            </w:r>
            <w:proofErr w:type="spellEnd"/>
            <w:r>
              <w:t xml:space="preserve"> 3</w:t>
            </w:r>
          </w:p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Situación</w:t>
            </w:r>
          </w:p>
        </w:tc>
        <w:tc>
          <w:tcPr>
            <w:tcW w:w="5929" w:type="dxa"/>
          </w:tcPr>
          <w:p w:rsidR="00D2597C" w:rsidRPr="00D2597C" w:rsidRDefault="00D2597C" w:rsidP="000B3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Tarea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Acción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Resultado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D2597C" w:rsidRDefault="00D2597C" w:rsidP="000B3BD9">
            <w:pPr>
              <w:jc w:val="center"/>
            </w:pPr>
          </w:p>
        </w:tc>
        <w:tc>
          <w:tcPr>
            <w:tcW w:w="1975" w:type="dxa"/>
          </w:tcPr>
          <w:p w:rsidR="00D2597C" w:rsidRPr="00BD3636" w:rsidRDefault="00D2597C" w:rsidP="00BD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3636">
              <w:rPr>
                <w:b/>
              </w:rPr>
              <w:t>Nombre de la competencia</w:t>
            </w:r>
          </w:p>
        </w:tc>
        <w:tc>
          <w:tcPr>
            <w:tcW w:w="5929" w:type="dxa"/>
          </w:tcPr>
          <w:p w:rsidR="00D2597C" w:rsidRDefault="00D2597C" w:rsidP="000B3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 w:val="restart"/>
          </w:tcPr>
          <w:p w:rsidR="00D2597C" w:rsidRDefault="00D2597C" w:rsidP="000B3BD9">
            <w:proofErr w:type="spellStart"/>
            <w:r>
              <w:t>Star</w:t>
            </w:r>
            <w:proofErr w:type="spellEnd"/>
            <w:r>
              <w:t xml:space="preserve"> 4</w:t>
            </w:r>
          </w:p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Situación</w:t>
            </w:r>
          </w:p>
        </w:tc>
        <w:tc>
          <w:tcPr>
            <w:tcW w:w="5929" w:type="dxa"/>
          </w:tcPr>
          <w:p w:rsidR="00D2597C" w:rsidRPr="00D2597C" w:rsidRDefault="00D2597C" w:rsidP="000B3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Tarea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Acción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97C" w:rsidTr="00D25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:rsidR="00D2597C" w:rsidRDefault="00D2597C" w:rsidP="000B3BD9"/>
        </w:tc>
        <w:tc>
          <w:tcPr>
            <w:tcW w:w="1975" w:type="dxa"/>
          </w:tcPr>
          <w:p w:rsidR="00D2597C" w:rsidRPr="00BD3636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636">
              <w:t>Resultado</w:t>
            </w:r>
          </w:p>
        </w:tc>
        <w:tc>
          <w:tcPr>
            <w:tcW w:w="5929" w:type="dxa"/>
          </w:tcPr>
          <w:p w:rsidR="00D2597C" w:rsidRDefault="00D2597C" w:rsidP="000B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597C" w:rsidRDefault="00D2597C" w:rsidP="004A79A3"/>
    <w:sectPr w:rsidR="00D259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08C" w:rsidRDefault="00F8408C">
      <w:pPr>
        <w:spacing w:before="0" w:after="0" w:line="240" w:lineRule="auto"/>
      </w:pPr>
      <w:r>
        <w:separator/>
      </w:r>
    </w:p>
    <w:p w:rsidR="00F8408C" w:rsidRDefault="00F8408C"/>
  </w:endnote>
  <w:endnote w:type="continuationSeparator" w:id="0">
    <w:p w:rsidR="00F8408C" w:rsidRDefault="00F8408C">
      <w:pPr>
        <w:spacing w:before="0" w:after="0" w:line="240" w:lineRule="auto"/>
      </w:pPr>
      <w:r>
        <w:continuationSeparator/>
      </w:r>
    </w:p>
    <w:p w:rsidR="00F8408C" w:rsidRDefault="00F840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91" w:rsidRDefault="004407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5CFD" w:rsidRDefault="0066457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930BC9">
          <w:rPr>
            <w:noProof/>
          </w:rPr>
          <w:t>. Sesión 5: Apresto laboral - Edutecno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CFD" w:rsidRDefault="00930BC9" w:rsidP="00930BC9">
    <w:pPr>
      <w:pStyle w:val="Piedepgina"/>
      <w:numPr>
        <w:ilvl w:val="0"/>
        <w:numId w:val="12"/>
      </w:numPr>
    </w:pPr>
    <w:r>
      <w:t xml:space="preserve">Sesión </w:t>
    </w:r>
    <w:r w:rsidR="00440791">
      <w:t>4</w:t>
    </w:r>
    <w:bookmarkStart w:id="0" w:name="_GoBack"/>
    <w:bookmarkEnd w:id="0"/>
    <w:r>
      <w:t>: Apresto Laboral - Edutecno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08C" w:rsidRDefault="00F8408C">
      <w:pPr>
        <w:spacing w:before="0" w:after="0" w:line="240" w:lineRule="auto"/>
      </w:pPr>
      <w:r>
        <w:separator/>
      </w:r>
    </w:p>
    <w:p w:rsidR="00F8408C" w:rsidRDefault="00F8408C"/>
  </w:footnote>
  <w:footnote w:type="continuationSeparator" w:id="0">
    <w:p w:rsidR="00F8408C" w:rsidRDefault="00F8408C">
      <w:pPr>
        <w:spacing w:before="0" w:after="0" w:line="240" w:lineRule="auto"/>
      </w:pPr>
      <w:r>
        <w:continuationSeparator/>
      </w:r>
    </w:p>
    <w:p w:rsidR="00F8408C" w:rsidRDefault="00F840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91" w:rsidRDefault="004407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91" w:rsidRDefault="0044079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91" w:rsidRDefault="004407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BD7A17"/>
    <w:multiLevelType w:val="hybridMultilevel"/>
    <w:tmpl w:val="ED848A08"/>
    <w:lvl w:ilvl="0" w:tplc="04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214" w:hanging="360"/>
      </w:pPr>
    </w:lvl>
    <w:lvl w:ilvl="2" w:tplc="040A001B" w:tentative="1">
      <w:start w:val="1"/>
      <w:numFmt w:val="lowerRoman"/>
      <w:lvlText w:val="%3."/>
      <w:lvlJc w:val="right"/>
      <w:pPr>
        <w:ind w:left="2934" w:hanging="180"/>
      </w:pPr>
    </w:lvl>
    <w:lvl w:ilvl="3" w:tplc="040A000F" w:tentative="1">
      <w:start w:val="1"/>
      <w:numFmt w:val="decimal"/>
      <w:lvlText w:val="%4."/>
      <w:lvlJc w:val="left"/>
      <w:pPr>
        <w:ind w:left="3654" w:hanging="360"/>
      </w:pPr>
    </w:lvl>
    <w:lvl w:ilvl="4" w:tplc="040A0019" w:tentative="1">
      <w:start w:val="1"/>
      <w:numFmt w:val="lowerLetter"/>
      <w:lvlText w:val="%5."/>
      <w:lvlJc w:val="left"/>
      <w:pPr>
        <w:ind w:left="4374" w:hanging="360"/>
      </w:pPr>
    </w:lvl>
    <w:lvl w:ilvl="5" w:tplc="040A001B" w:tentative="1">
      <w:start w:val="1"/>
      <w:numFmt w:val="lowerRoman"/>
      <w:lvlText w:val="%6."/>
      <w:lvlJc w:val="right"/>
      <w:pPr>
        <w:ind w:left="5094" w:hanging="180"/>
      </w:pPr>
    </w:lvl>
    <w:lvl w:ilvl="6" w:tplc="040A000F" w:tentative="1">
      <w:start w:val="1"/>
      <w:numFmt w:val="decimal"/>
      <w:lvlText w:val="%7."/>
      <w:lvlJc w:val="left"/>
      <w:pPr>
        <w:ind w:left="5814" w:hanging="360"/>
      </w:pPr>
    </w:lvl>
    <w:lvl w:ilvl="7" w:tplc="040A0019" w:tentative="1">
      <w:start w:val="1"/>
      <w:numFmt w:val="lowerLetter"/>
      <w:lvlText w:val="%8."/>
      <w:lvlJc w:val="left"/>
      <w:pPr>
        <w:ind w:left="6534" w:hanging="360"/>
      </w:pPr>
    </w:lvl>
    <w:lvl w:ilvl="8" w:tplc="0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9134D"/>
    <w:multiLevelType w:val="hybridMultilevel"/>
    <w:tmpl w:val="C40EE0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E7E76"/>
    <w:multiLevelType w:val="hybridMultilevel"/>
    <w:tmpl w:val="1298B950"/>
    <w:lvl w:ilvl="0" w:tplc="94249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D7C81"/>
    <w:multiLevelType w:val="hybridMultilevel"/>
    <w:tmpl w:val="F426F7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7C"/>
    <w:rsid w:val="001079B7"/>
    <w:rsid w:val="00167C90"/>
    <w:rsid w:val="00234E11"/>
    <w:rsid w:val="00440791"/>
    <w:rsid w:val="004A79A3"/>
    <w:rsid w:val="005147FF"/>
    <w:rsid w:val="005169C7"/>
    <w:rsid w:val="005C6AE8"/>
    <w:rsid w:val="0066457B"/>
    <w:rsid w:val="007B11A3"/>
    <w:rsid w:val="00890C79"/>
    <w:rsid w:val="008E7505"/>
    <w:rsid w:val="00930BC9"/>
    <w:rsid w:val="00986AB0"/>
    <w:rsid w:val="00B31165"/>
    <w:rsid w:val="00B85CFD"/>
    <w:rsid w:val="00BD0834"/>
    <w:rsid w:val="00BD3636"/>
    <w:rsid w:val="00D2597C"/>
    <w:rsid w:val="00E523D3"/>
    <w:rsid w:val="00F8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38AAB0"/>
  <w15:chartTrackingRefBased/>
  <w15:docId w15:val="{5C6A79E9-BE63-7949-9A0E-5E9E92EC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57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Pr>
      <w:i/>
      <w:iCs/>
      <w:color w:val="F98723" w:themeColor="accent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F98723" w:themeColor="accent2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table" w:styleId="Tablasutil2">
    <w:name w:val="Table Subtle 2"/>
    <w:basedOn w:val="Tablanormal"/>
    <w:uiPriority w:val="99"/>
    <w:rsid w:val="00D2597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D2597C"/>
    <w:pPr>
      <w:spacing w:after="0" w:line="240" w:lineRule="auto"/>
    </w:pPr>
    <w:tblPr>
      <w:tblStyleRowBandSize w:val="1"/>
      <w:tblStyleColBandSize w:val="1"/>
      <w:tblBorders>
        <w:top w:val="single" w:sz="4" w:space="0" w:color="82C9FF" w:themeColor="accent1" w:themeTint="66"/>
        <w:left w:val="single" w:sz="4" w:space="0" w:color="82C9FF" w:themeColor="accent1" w:themeTint="66"/>
        <w:bottom w:val="single" w:sz="4" w:space="0" w:color="82C9FF" w:themeColor="accent1" w:themeTint="66"/>
        <w:right w:val="single" w:sz="4" w:space="0" w:color="82C9FF" w:themeColor="accent1" w:themeTint="66"/>
        <w:insideH w:val="single" w:sz="4" w:space="0" w:color="82C9FF" w:themeColor="accent1" w:themeTint="66"/>
        <w:insideV w:val="single" w:sz="4" w:space="0" w:color="82C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unhideWhenUsed/>
    <w:qFormat/>
    <w:rsid w:val="00D25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varo/Library/Containers/com.microsoft.Word/Data/Library/Application%20Support/Microsoft/Office/16.0/DTS/es-ES%7b8518C0DA-ABAC-1846-AE78-55BDD6A347F6%7d/%7b912A11AB-075F-0343-8783-45667A1FB506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8DEFBA2C9A6B41B0B18ACFB49AA4BF" ma:contentTypeVersion="10" ma:contentTypeDescription="Crear nuevo documento." ma:contentTypeScope="" ma:versionID="9bab5159dbbb82e0c69bcf41a3c1e328">
  <xsd:schema xmlns:xsd="http://www.w3.org/2001/XMLSchema" xmlns:xs="http://www.w3.org/2001/XMLSchema" xmlns:p="http://schemas.microsoft.com/office/2006/metadata/properties" xmlns:ns2="bde80937-4ad3-4a08-baba-b7edc05e6915" xmlns:ns3="b5281089-536f-4b43-a053-7b4e068b6256" targetNamespace="http://schemas.microsoft.com/office/2006/metadata/properties" ma:root="true" ma:fieldsID="30a982f2909a15f8290323fb287fbd03" ns2:_="" ns3:_="">
    <xsd:import namespace="bde80937-4ad3-4a08-baba-b7edc05e6915"/>
    <xsd:import namespace="b5281089-536f-4b43-a053-7b4e068b62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80937-4ad3-4a08-baba-b7edc05e6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81089-536f-4b43-a053-7b4e068b625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1F667-0AFC-4075-ACA4-4C58295DAF21}"/>
</file>

<file path=customXml/itemProps2.xml><?xml version="1.0" encoding="utf-8"?>
<ds:datastoreItem xmlns:ds="http://schemas.openxmlformats.org/officeDocument/2006/customXml" ds:itemID="{FA2F1A03-B74C-4D58-8D23-353C5E199757}"/>
</file>

<file path=customXml/itemProps3.xml><?xml version="1.0" encoding="utf-8"?>
<ds:datastoreItem xmlns:ds="http://schemas.openxmlformats.org/officeDocument/2006/customXml" ds:itemID="{85B45CE8-D71B-412B-B0B1-EEE80A2BA181}"/>
</file>

<file path=docProps/app.xml><?xml version="1.0" encoding="utf-8"?>
<Properties xmlns="http://schemas.openxmlformats.org/officeDocument/2006/extended-properties" xmlns:vt="http://schemas.openxmlformats.org/officeDocument/2006/docPropsVTypes">
  <Template>{912A11AB-075F-0343-8783-45667A1FB506}tf10002076.dotx</Template>
  <TotalTime>4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2020-10-15T03:40:00Z</dcterms:created>
  <dcterms:modified xsi:type="dcterms:W3CDTF">2021-07-05T03:15:00Z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0x010100348DEFBA2C9A6B41B0B18ACFB49AA4BF</vt:lpwstr>
  </property>
</Properties>
</file>